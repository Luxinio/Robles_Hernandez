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860" w:rsidRDefault="000E4860" w:rsidP="00C141C7">
      <w:pPr>
        <w:jc w:val="both"/>
        <w:rPr>
          <w:rFonts w:cs="Arial"/>
        </w:rPr>
      </w:pPr>
    </w:p>
    <w:p w:rsidR="00D1689A" w:rsidRDefault="00D1689A" w:rsidP="00C141C7">
      <w:pPr>
        <w:jc w:val="both"/>
      </w:pPr>
      <w:r>
        <w:t>Un sistema de control es un conjunto de elementos que interactúan entre sí para el manejo de información, desde su obtención cómo datos crudos, sin procesar, hasta su distribución o utilización por parte de un grupo para el beneficio del mismo.</w:t>
      </w:r>
    </w:p>
    <w:p w:rsidR="003B5590" w:rsidRDefault="00D1689A" w:rsidP="00C141C7">
      <w:pPr>
        <w:jc w:val="both"/>
      </w:pPr>
      <w:r>
        <w:t xml:space="preserve">Los sistemas de información se </w:t>
      </w:r>
      <w:proofErr w:type="spellStart"/>
      <w:r>
        <w:t>componene</w:t>
      </w:r>
      <w:proofErr w:type="spellEnd"/>
      <w:r>
        <w:t xml:space="preserve"> de hardware, software, redes de comunicación y un equipo de personas calificadas para manejar la información ya formada. </w:t>
      </w:r>
      <w:r>
        <w:br/>
      </w:r>
    </w:p>
    <w:p w:rsidR="003B5590" w:rsidRDefault="003B5590" w:rsidP="00C141C7">
      <w:pPr>
        <w:jc w:val="both"/>
      </w:pPr>
      <w:r>
        <w:t xml:space="preserve">En la época en la que vivimos, la información se podría decir que es de los recursos más vitales de los que posee el ser humano. Desde seguridad nacional hasta estrategias de marketing, la información debe de ser manejada de manera sistemática para poder así analizarla ya que por sí sola no es de gran utilidad. Es necesario darle un uso a dicha información para que alguien se vea beneficiado. </w:t>
      </w:r>
      <w:r w:rsidR="007F6755">
        <w:t xml:space="preserve"> El propósito de un sistema de información es el dé optimizar la toma de decisiones dentro de una organización con la finalidad de aumentar la productividad, obtener alguna ventaja sobre otro grupo o incluso hacer cambios dentro de la misma organización.</w:t>
      </w:r>
    </w:p>
    <w:p w:rsidR="003B5590" w:rsidRDefault="003B5590" w:rsidP="00C141C7">
      <w:pPr>
        <w:jc w:val="both"/>
      </w:pPr>
      <w:r>
        <w:t>Lo que nos lleva los pasos que debe seguir un sistema de información.</w:t>
      </w:r>
    </w:p>
    <w:p w:rsidR="003B5590" w:rsidRDefault="003B5590" w:rsidP="003B5590">
      <w:pPr>
        <w:pStyle w:val="Prrafodelista"/>
        <w:numPr>
          <w:ilvl w:val="0"/>
          <w:numId w:val="2"/>
        </w:numPr>
        <w:jc w:val="both"/>
      </w:pPr>
      <w:r>
        <w:t>Recabar datos</w:t>
      </w:r>
      <w:r w:rsidR="00C936BB">
        <w:t xml:space="preserve"> </w:t>
      </w:r>
      <w:r>
        <w:t>En este paso, se captura o recolecta todos los datos necesari</w:t>
      </w:r>
      <w:r w:rsidR="00C936BB">
        <w:t>os</w:t>
      </w:r>
      <w:r>
        <w:t xml:space="preserve"> que </w:t>
      </w:r>
      <w:r w:rsidR="00C936BB">
        <w:t xml:space="preserve">se requiere para procesar la información. Las entradas de estos datos pueden ser de forma manual o de forma </w:t>
      </w:r>
      <w:proofErr w:type="spellStart"/>
      <w:r w:rsidR="00C936BB">
        <w:t>autómatica</w:t>
      </w:r>
      <w:proofErr w:type="spellEnd"/>
      <w:r w:rsidR="00C936BB">
        <w:t>.</w:t>
      </w:r>
    </w:p>
    <w:p w:rsidR="00C936BB" w:rsidRDefault="00C936BB" w:rsidP="003B5590">
      <w:pPr>
        <w:pStyle w:val="Prrafodelista"/>
        <w:numPr>
          <w:ilvl w:val="0"/>
          <w:numId w:val="2"/>
        </w:numPr>
        <w:jc w:val="both"/>
      </w:pPr>
      <w:r>
        <w:t>Almacenamiento: Los datos ya recabados deben de ser almacenados de una manera estructurada, tanto como para su posterior consulta, para tener un histórico y para seguir añadiendo datos a la información ya establecida y así incrementarla y mejorarla.</w:t>
      </w:r>
    </w:p>
    <w:p w:rsidR="00C936BB" w:rsidRDefault="00C936BB" w:rsidP="003B5590">
      <w:pPr>
        <w:pStyle w:val="Prrafodelista"/>
        <w:numPr>
          <w:ilvl w:val="0"/>
          <w:numId w:val="2"/>
        </w:numPr>
        <w:jc w:val="both"/>
      </w:pPr>
      <w:r>
        <w:t xml:space="preserve">Procesamiento: </w:t>
      </w:r>
      <w:r w:rsidR="007F6755">
        <w:t xml:space="preserve">Una vez tengamos ya nuestros datos, se </w:t>
      </w:r>
      <w:proofErr w:type="spellStart"/>
      <w:r w:rsidR="007F6755">
        <w:t>trandrán</w:t>
      </w:r>
      <w:proofErr w:type="spellEnd"/>
      <w:r w:rsidR="007F6755">
        <w:t xml:space="preserve"> que procesar para darles un significado útil a los mismos.</w:t>
      </w:r>
    </w:p>
    <w:p w:rsidR="007F6755" w:rsidRDefault="007F6755" w:rsidP="003B5590">
      <w:pPr>
        <w:pStyle w:val="Prrafodelista"/>
        <w:numPr>
          <w:ilvl w:val="0"/>
          <w:numId w:val="2"/>
        </w:numPr>
        <w:jc w:val="both"/>
      </w:pPr>
      <w:r>
        <w:t>Distribución: Cuando la información ya ha sido procesada, se tendrá que dirigir hacia las personas capacitadas (o incluso otros sistemas) para que su utilización.</w:t>
      </w:r>
    </w:p>
    <w:p w:rsidR="007F6755" w:rsidRDefault="007F6755" w:rsidP="007F6755">
      <w:pPr>
        <w:jc w:val="both"/>
      </w:pPr>
    </w:p>
    <w:p w:rsidR="00A33FF3" w:rsidRDefault="007F6755" w:rsidP="00C141C7">
      <w:pPr>
        <w:jc w:val="both"/>
        <w:rPr>
          <w:rFonts w:cs="Arial"/>
        </w:rPr>
      </w:pPr>
      <w:r>
        <w:rPr>
          <w:rFonts w:cs="Arial"/>
        </w:rPr>
        <w:t>Pero el uso que se le dé a la información varía obviamente y, por lo tanto, también los tipos de sistema de información pero se podrían catalogar en 2 grandes campos:</w:t>
      </w:r>
      <w:r w:rsidR="00A33FF3">
        <w:rPr>
          <w:rFonts w:cs="Arial"/>
        </w:rPr>
        <w:t xml:space="preserve"> Sistema de información empresarial y el sistema de información estratégico.</w:t>
      </w:r>
    </w:p>
    <w:p w:rsidR="007F6755" w:rsidRDefault="00A33FF3" w:rsidP="00C141C7">
      <w:pPr>
        <w:jc w:val="both"/>
        <w:rPr>
          <w:rFonts w:cs="Arial"/>
        </w:rPr>
      </w:pPr>
      <w:r>
        <w:rPr>
          <w:rFonts w:cs="Arial"/>
        </w:rPr>
        <w:t>El s</w:t>
      </w:r>
      <w:r w:rsidR="007F6755">
        <w:rPr>
          <w:rFonts w:cs="Arial"/>
        </w:rPr>
        <w:t xml:space="preserve">istema de información empresarial el cual varía dependiendo de a quien se le va a dar la información final o la función que se le quiera dar. Esto se llama modelo </w:t>
      </w:r>
      <w:r>
        <w:rPr>
          <w:rFonts w:cs="Arial"/>
        </w:rPr>
        <w:t>pi</w:t>
      </w:r>
      <w:r w:rsidR="007F6755">
        <w:rPr>
          <w:rFonts w:cs="Arial"/>
        </w:rPr>
        <w:t xml:space="preserve">rámide y existen diferentes tipos de sistema de información dentro de este cambio empresarial </w:t>
      </w:r>
      <w:r>
        <w:rPr>
          <w:rFonts w:cs="Arial"/>
        </w:rPr>
        <w:t>tal</w:t>
      </w:r>
      <w:r w:rsidR="007F6755">
        <w:rPr>
          <w:rFonts w:cs="Arial"/>
        </w:rPr>
        <w:t xml:space="preserve"> cómo el sistema de soporte a decisiones (DSS), sistema de </w:t>
      </w:r>
      <w:r w:rsidR="007F6755">
        <w:rPr>
          <w:rFonts w:cs="Arial"/>
        </w:rPr>
        <w:lastRenderedPageBreak/>
        <w:t xml:space="preserve">información ejecutiva (EIS) o el </w:t>
      </w:r>
      <w:bookmarkStart w:id="0" w:name="_GoBack"/>
      <w:bookmarkEnd w:id="0"/>
      <w:r w:rsidR="007F6755">
        <w:rPr>
          <w:rFonts w:cs="Arial"/>
        </w:rPr>
        <w:t>sistema de procesamiento de transacciones (TPS), por mencionar algunos.</w:t>
      </w:r>
    </w:p>
    <w:p w:rsidR="00A33FF3" w:rsidRDefault="00A33FF3" w:rsidP="00C141C7">
      <w:pPr>
        <w:jc w:val="both"/>
        <w:rPr>
          <w:rFonts w:cs="Arial"/>
        </w:rPr>
      </w:pPr>
    </w:p>
    <w:p w:rsidR="00A33FF3" w:rsidRPr="00C141C7" w:rsidRDefault="005A174C" w:rsidP="00C141C7">
      <w:pPr>
        <w:jc w:val="both"/>
        <w:rPr>
          <w:rFonts w:cs="Arial"/>
        </w:rPr>
      </w:pPr>
      <w:r>
        <w:rPr>
          <w:rFonts w:cs="Arial"/>
        </w:rPr>
        <w:t xml:space="preserve">El sistema de información estratégico </w:t>
      </w:r>
      <w:r>
        <w:t>p</w:t>
      </w:r>
      <w:r>
        <w:t>uede ser considerado como el uso de la tecnología de la información para respaldar o dar forma a la estrategia competitiva de la organización, a su plan para incrementar o mantener la ventaja competitiva o bien para reducir la ventaja de sus competidores</w:t>
      </w:r>
      <w:r>
        <w:t xml:space="preserve"> </w:t>
      </w:r>
      <w:r>
        <w:t>Su función primordial es crear una diferencia con respecto a los competidores de la organización</w:t>
      </w:r>
      <w:r>
        <w:t xml:space="preserve"> </w:t>
      </w:r>
      <w:r>
        <w:t>que hagan más atractiva a ésta para los potenciales clientes.</w:t>
      </w:r>
    </w:p>
    <w:sectPr w:rsidR="00A33FF3" w:rsidRPr="00C141C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EC5" w:rsidRDefault="005A7EC5" w:rsidP="00C141C7">
      <w:pPr>
        <w:spacing w:after="0" w:line="240" w:lineRule="auto"/>
      </w:pPr>
      <w:r>
        <w:separator/>
      </w:r>
    </w:p>
  </w:endnote>
  <w:endnote w:type="continuationSeparator" w:id="0">
    <w:p w:rsidR="005A7EC5" w:rsidRDefault="005A7EC5" w:rsidP="00C14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EC5" w:rsidRDefault="005A7EC5" w:rsidP="00C141C7">
      <w:pPr>
        <w:spacing w:after="0" w:line="240" w:lineRule="auto"/>
      </w:pPr>
      <w:r>
        <w:separator/>
      </w:r>
    </w:p>
  </w:footnote>
  <w:footnote w:type="continuationSeparator" w:id="0">
    <w:p w:rsidR="005A7EC5" w:rsidRDefault="005A7EC5" w:rsidP="00C141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C7" w:rsidRPr="00C141C7" w:rsidRDefault="00C141C7">
    <w:pPr>
      <w:pStyle w:val="Encabezado"/>
      <w:rPr>
        <w:rFonts w:cs="Arial"/>
        <w:lang w:val="es-ES"/>
      </w:rPr>
    </w:pPr>
    <w:r w:rsidRPr="00473A11">
      <w:rPr>
        <w:rFonts w:cs="Arial"/>
        <w:b/>
        <w:lang w:val="es-ES"/>
      </w:rPr>
      <w:t>Tarea</w:t>
    </w:r>
    <w:r w:rsidRPr="00C141C7">
      <w:rPr>
        <w:rFonts w:cs="Arial"/>
        <w:lang w:val="es-ES"/>
      </w:rPr>
      <w:t>:</w:t>
    </w:r>
    <w:r w:rsidR="00473A11">
      <w:rPr>
        <w:rFonts w:cs="Arial"/>
        <w:lang w:val="es-ES"/>
      </w:rPr>
      <w:t xml:space="preserve"> Definición de sistemas  información.</w:t>
    </w:r>
    <w:r w:rsidRPr="00C141C7">
      <w:rPr>
        <w:rFonts w:cs="Arial"/>
        <w:lang w:val="es-ES"/>
      </w:rPr>
      <w:tab/>
    </w:r>
    <w:r w:rsidRPr="00473A11">
      <w:rPr>
        <w:rFonts w:cs="Arial"/>
        <w:b/>
        <w:lang w:val="es-ES"/>
      </w:rPr>
      <w:t>Asignatura</w:t>
    </w:r>
    <w:r>
      <w:rPr>
        <w:rFonts w:cs="Arial"/>
        <w:lang w:val="es-ES"/>
      </w:rPr>
      <w:t xml:space="preserve">: Sistemas de Información </w:t>
    </w:r>
  </w:p>
  <w:p w:rsidR="00C141C7" w:rsidRPr="00C141C7" w:rsidRDefault="00C141C7">
    <w:pPr>
      <w:pStyle w:val="Encabezado"/>
      <w:rPr>
        <w:rFonts w:cs="Arial"/>
        <w:lang w:val="es-ES"/>
      </w:rPr>
    </w:pPr>
    <w:r w:rsidRPr="00473A11">
      <w:rPr>
        <w:rFonts w:cs="Arial"/>
        <w:b/>
        <w:lang w:val="es-ES"/>
      </w:rPr>
      <w:t>Nombre</w:t>
    </w:r>
    <w:r w:rsidRPr="00C141C7">
      <w:rPr>
        <w:rFonts w:cs="Arial"/>
        <w:lang w:val="es-ES"/>
      </w:rPr>
      <w:t>:</w:t>
    </w:r>
    <w:r w:rsidR="004715F4">
      <w:rPr>
        <w:rFonts w:cs="Arial"/>
        <w:lang w:val="es-ES"/>
      </w:rPr>
      <w:t xml:space="preserve"> </w:t>
    </w:r>
    <w:r w:rsidR="00473A11">
      <w:rPr>
        <w:rFonts w:cs="Arial"/>
        <w:lang w:val="es-ES"/>
      </w:rPr>
      <w:t>Robles Hernández David Alejandro</w:t>
    </w:r>
    <w:r w:rsidRPr="00C141C7">
      <w:rPr>
        <w:rFonts w:cs="Arial"/>
        <w:lang w:val="es-ES"/>
      </w:rPr>
      <w:tab/>
    </w:r>
    <w:r w:rsidR="00473A11" w:rsidRPr="00473A11">
      <w:rPr>
        <w:rFonts w:cs="Arial"/>
        <w:b/>
        <w:lang w:val="es-ES"/>
      </w:rPr>
      <w:t>Número</w:t>
    </w:r>
    <w:r w:rsidRPr="00473A11">
      <w:rPr>
        <w:rFonts w:cs="Arial"/>
        <w:b/>
        <w:lang w:val="es-ES"/>
      </w:rPr>
      <w:t xml:space="preserve"> de Cuenta</w:t>
    </w:r>
    <w:r w:rsidRPr="00C141C7">
      <w:rPr>
        <w:rFonts w:cs="Arial"/>
        <w:lang w:val="es-ES"/>
      </w:rPr>
      <w:t>:</w:t>
    </w:r>
    <w:r w:rsidR="004715F4">
      <w:rPr>
        <w:rFonts w:cs="Arial"/>
        <w:lang w:val="es-ES"/>
      </w:rPr>
      <w:t xml:space="preserve"> </w:t>
    </w:r>
    <w:r w:rsidR="00473A11">
      <w:rPr>
        <w:rFonts w:cs="Arial"/>
        <w:lang w:val="es-ES"/>
      </w:rPr>
      <w:t>313093498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76CE5"/>
    <w:multiLevelType w:val="hybridMultilevel"/>
    <w:tmpl w:val="BBEC00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5704E8F"/>
    <w:multiLevelType w:val="hybridMultilevel"/>
    <w:tmpl w:val="F0988D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F74"/>
    <w:rsid w:val="000A5F74"/>
    <w:rsid w:val="000E4860"/>
    <w:rsid w:val="00224F5A"/>
    <w:rsid w:val="003B5590"/>
    <w:rsid w:val="004715F4"/>
    <w:rsid w:val="00473A11"/>
    <w:rsid w:val="005A174C"/>
    <w:rsid w:val="005A7EC5"/>
    <w:rsid w:val="006A7CAF"/>
    <w:rsid w:val="006C73E6"/>
    <w:rsid w:val="007F6755"/>
    <w:rsid w:val="00935D2F"/>
    <w:rsid w:val="009B1179"/>
    <w:rsid w:val="00A33FF3"/>
    <w:rsid w:val="00C141C7"/>
    <w:rsid w:val="00C936BB"/>
    <w:rsid w:val="00D1689A"/>
    <w:rsid w:val="00DD7C55"/>
    <w:rsid w:val="00E778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E946CF-D737-4B11-A47B-4EA891CFF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5F4"/>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41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41C7"/>
  </w:style>
  <w:style w:type="paragraph" w:styleId="Piedepgina">
    <w:name w:val="footer"/>
    <w:basedOn w:val="Normal"/>
    <w:link w:val="PiedepginaCar"/>
    <w:uiPriority w:val="99"/>
    <w:unhideWhenUsed/>
    <w:rsid w:val="00C141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41C7"/>
  </w:style>
  <w:style w:type="paragraph" w:styleId="NormalWeb">
    <w:name w:val="Normal (Web)"/>
    <w:basedOn w:val="Normal"/>
    <w:uiPriority w:val="99"/>
    <w:semiHidden/>
    <w:unhideWhenUsed/>
    <w:rsid w:val="003B5590"/>
    <w:pPr>
      <w:spacing w:before="100" w:beforeAutospacing="1" w:after="100" w:afterAutospacing="1" w:line="240" w:lineRule="auto"/>
    </w:pPr>
    <w:rPr>
      <w:rFonts w:ascii="Times New Roman" w:eastAsia="Times New Roman" w:hAnsi="Times New Roman" w:cs="Times New Roman"/>
      <w:szCs w:val="24"/>
      <w:lang w:eastAsia="es-MX"/>
    </w:rPr>
  </w:style>
  <w:style w:type="character" w:styleId="Hipervnculo">
    <w:name w:val="Hyperlink"/>
    <w:basedOn w:val="Fuentedeprrafopredeter"/>
    <w:uiPriority w:val="99"/>
    <w:semiHidden/>
    <w:unhideWhenUsed/>
    <w:rsid w:val="003B5590"/>
    <w:rPr>
      <w:color w:val="0000FF"/>
      <w:u w:val="single"/>
    </w:rPr>
  </w:style>
  <w:style w:type="paragraph" w:styleId="Prrafodelista">
    <w:name w:val="List Paragraph"/>
    <w:basedOn w:val="Normal"/>
    <w:uiPriority w:val="34"/>
    <w:qFormat/>
    <w:rsid w:val="003B5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2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N~1\AppData\Local\Temp\Plantilla%20Sistemas%20de%20Infor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Sistemas de Informacion.dotx</Template>
  <TotalTime>0</TotalTime>
  <Pages>2</Pages>
  <Words>460</Words>
  <Characters>2536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Robles</dc:creator>
  <cp:keywords/>
  <dc:description/>
  <cp:lastModifiedBy>Alejandro Robles</cp:lastModifiedBy>
  <cp:revision>2</cp:revision>
  <dcterms:created xsi:type="dcterms:W3CDTF">2020-02-26T00:27:00Z</dcterms:created>
  <dcterms:modified xsi:type="dcterms:W3CDTF">2020-02-26T00:27:00Z</dcterms:modified>
</cp:coreProperties>
</file>