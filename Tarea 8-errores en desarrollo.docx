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860" w:rsidRDefault="000E4860" w:rsidP="00C141C7">
      <w:pPr>
        <w:jc w:val="both"/>
        <w:rPr>
          <w:rFonts w:cs="Arial"/>
        </w:rPr>
      </w:pPr>
    </w:p>
    <w:p w:rsidR="00A33FF3" w:rsidRDefault="00896E74" w:rsidP="00C141C7">
      <w:pPr>
        <w:jc w:val="both"/>
        <w:rPr>
          <w:rFonts w:cs="Arial"/>
        </w:rPr>
      </w:pPr>
      <w:r>
        <w:rPr>
          <w:rFonts w:cs="Arial"/>
        </w:rPr>
        <w:t>Errores que ocurren con mayor frecuencia:</w:t>
      </w:r>
    </w:p>
    <w:p w:rsidR="00896E74" w:rsidRDefault="00896E74" w:rsidP="00896E74">
      <w:pPr>
        <w:pStyle w:val="Prrafodelista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>Falta de comunicación:</w:t>
      </w:r>
    </w:p>
    <w:p w:rsidR="00896E74" w:rsidRDefault="00896E74" w:rsidP="00896E74">
      <w:pPr>
        <w:ind w:left="720"/>
        <w:jc w:val="both"/>
        <w:rPr>
          <w:rFonts w:cs="Arial"/>
        </w:rPr>
      </w:pPr>
      <w:r>
        <w:rPr>
          <w:rFonts w:cs="Arial"/>
        </w:rPr>
        <w:t>Ya sea por no tener una estructura eficiente de comunicación entre el equipo y/o con el cliente o por la existencia de roces entre personas, la falta de comunicación puede llevar a crear proyectos desastrosos o simplemente en cancelarlos.</w:t>
      </w:r>
    </w:p>
    <w:p w:rsidR="00896E74" w:rsidRDefault="00896E74" w:rsidP="00896E74">
      <w:pPr>
        <w:pStyle w:val="Prrafodelista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>No definir bien el alcance del proyecto:</w:t>
      </w:r>
    </w:p>
    <w:p w:rsidR="00896E74" w:rsidRDefault="00896E74" w:rsidP="00896E74">
      <w:pPr>
        <w:pStyle w:val="Prrafodelista"/>
        <w:jc w:val="both"/>
        <w:rPr>
          <w:rFonts w:cs="Arial"/>
        </w:rPr>
      </w:pPr>
    </w:p>
    <w:p w:rsidR="00896E74" w:rsidRDefault="00032EA1" w:rsidP="00896E74">
      <w:pPr>
        <w:pStyle w:val="Prrafodelista"/>
        <w:jc w:val="both"/>
        <w:rPr>
          <w:rFonts w:cs="Arial"/>
        </w:rPr>
      </w:pPr>
      <w:r>
        <w:rPr>
          <w:rFonts w:cs="Arial"/>
        </w:rPr>
        <w:t>Si el cliente no define en primera instancia de manera correcta el alcance deseado del proyecto, siempre habrá momentos en los que el cliente quiera agregar cosas en la fase de desarrollo o en la de implementación lo cual causa conflictos entre proveedor y cliente e incluso entre el mismo equipo de trabajo.</w:t>
      </w:r>
    </w:p>
    <w:p w:rsidR="00032EA1" w:rsidRDefault="00032EA1" w:rsidP="00896E74">
      <w:pPr>
        <w:pStyle w:val="Prrafodelista"/>
        <w:jc w:val="both"/>
        <w:rPr>
          <w:rFonts w:cs="Arial"/>
        </w:rPr>
      </w:pPr>
    </w:p>
    <w:p w:rsidR="00032EA1" w:rsidRDefault="00032EA1" w:rsidP="00032EA1">
      <w:pPr>
        <w:pStyle w:val="Prrafodelista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>Exceso de análisis:</w:t>
      </w:r>
    </w:p>
    <w:p w:rsidR="00032EA1" w:rsidRDefault="00032EA1" w:rsidP="00032EA1">
      <w:pPr>
        <w:pStyle w:val="Prrafodelista"/>
        <w:jc w:val="both"/>
        <w:rPr>
          <w:rFonts w:cs="Arial"/>
        </w:rPr>
      </w:pPr>
    </w:p>
    <w:p w:rsidR="00032EA1" w:rsidRDefault="00032EA1" w:rsidP="00032EA1">
      <w:pPr>
        <w:pStyle w:val="Prrafodelista"/>
        <w:jc w:val="both"/>
        <w:rPr>
          <w:rFonts w:cs="Arial"/>
        </w:rPr>
      </w:pPr>
      <w:r>
        <w:rPr>
          <w:rFonts w:cs="Arial"/>
        </w:rPr>
        <w:t>Ser detallista resulta beneficioso a la hora de establecer el alcance del proyecto junto con el cliente, sin embargo, un exceso de análisis ante los requerimientos puede resultar en una pérdida valiosa de tiempo e incluso puede llegar a paralizar el proyecto por completo por el hecho de no llegar a una toma de decisiones conclusivas.</w:t>
      </w:r>
    </w:p>
    <w:p w:rsidR="00032EA1" w:rsidRDefault="00032EA1" w:rsidP="00032EA1">
      <w:pPr>
        <w:pStyle w:val="Prrafodelista"/>
        <w:jc w:val="both"/>
        <w:rPr>
          <w:rFonts w:cs="Arial"/>
        </w:rPr>
      </w:pPr>
    </w:p>
    <w:p w:rsidR="00032EA1" w:rsidRDefault="00032EA1" w:rsidP="00032EA1">
      <w:pPr>
        <w:pStyle w:val="Prrafodelista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>Falta de lid</w:t>
      </w:r>
      <w:r w:rsidR="006D52C6">
        <w:rPr>
          <w:rFonts w:cs="Arial"/>
        </w:rPr>
        <w:t>erazgo al iniciar el proye</w:t>
      </w:r>
      <w:r>
        <w:rPr>
          <w:rFonts w:cs="Arial"/>
        </w:rPr>
        <w:t>cto:</w:t>
      </w:r>
    </w:p>
    <w:p w:rsidR="00032EA1" w:rsidRDefault="00032EA1" w:rsidP="00032EA1">
      <w:pPr>
        <w:pStyle w:val="Prrafodelista"/>
        <w:jc w:val="both"/>
        <w:rPr>
          <w:rFonts w:cs="Arial"/>
        </w:rPr>
      </w:pPr>
    </w:p>
    <w:p w:rsidR="00032EA1" w:rsidRDefault="006D52C6" w:rsidP="00032EA1">
      <w:pPr>
        <w:pStyle w:val="Prrafodelista"/>
        <w:jc w:val="both"/>
        <w:rPr>
          <w:rFonts w:cs="Arial"/>
        </w:rPr>
      </w:pPr>
      <w:r>
        <w:rPr>
          <w:rFonts w:cs="Arial"/>
        </w:rPr>
        <w:t xml:space="preserve">Un buen liderazgo al comienzo del proyecto creará un buen sentido de dirección para todo el equipo y creara un </w:t>
      </w:r>
      <w:proofErr w:type="spellStart"/>
      <w:r>
        <w:rPr>
          <w:rFonts w:cs="Arial"/>
        </w:rPr>
        <w:t>momentum</w:t>
      </w:r>
      <w:proofErr w:type="spellEnd"/>
      <w:r>
        <w:rPr>
          <w:rFonts w:cs="Arial"/>
        </w:rPr>
        <w:t xml:space="preserve"> de trabajo que se podrá mantener durante todas las fases siguientes del proyecto. El no tener este liderazgo desde un inició puede dejar a los integrantes del equipo a la deriva, haciendo del proyecto un tormento tanto para el equipo de trabajo como para el cliente puesto que su proyecto irá a un ritmo más lento de lo deseado a causa de esto y por el hecho de no tener una referencia fija de con quien tratar temas relevantes del mismo.</w:t>
      </w:r>
    </w:p>
    <w:p w:rsidR="006D52C6" w:rsidRDefault="006D52C6" w:rsidP="00032EA1">
      <w:pPr>
        <w:pStyle w:val="Prrafodelista"/>
        <w:jc w:val="both"/>
        <w:rPr>
          <w:rFonts w:cs="Arial"/>
        </w:rPr>
      </w:pPr>
    </w:p>
    <w:p w:rsidR="006D52C6" w:rsidRDefault="006D52C6" w:rsidP="006D52C6">
      <w:pPr>
        <w:pStyle w:val="Prrafodelista"/>
        <w:jc w:val="both"/>
        <w:rPr>
          <w:rFonts w:cs="Arial"/>
        </w:rPr>
      </w:pPr>
      <w:r>
        <w:rPr>
          <w:rFonts w:cs="Arial"/>
        </w:rPr>
        <w:t xml:space="preserve">Errores menos </w:t>
      </w:r>
      <w:proofErr w:type="spellStart"/>
      <w:r>
        <w:rPr>
          <w:rFonts w:cs="Arial"/>
        </w:rPr>
        <w:t>comúnes</w:t>
      </w:r>
      <w:proofErr w:type="spellEnd"/>
      <w:r>
        <w:rPr>
          <w:rFonts w:cs="Arial"/>
        </w:rPr>
        <w:t>:</w:t>
      </w:r>
    </w:p>
    <w:p w:rsidR="006D52C6" w:rsidRDefault="006D52C6" w:rsidP="006D52C6">
      <w:pPr>
        <w:pStyle w:val="Prrafodelista"/>
        <w:jc w:val="both"/>
        <w:rPr>
          <w:rFonts w:cs="Arial"/>
        </w:rPr>
      </w:pPr>
    </w:p>
    <w:p w:rsidR="006D52C6" w:rsidRDefault="00DB7B91" w:rsidP="006D52C6">
      <w:pPr>
        <w:pStyle w:val="Prrafodelista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>Falta de mantenimiento:</w:t>
      </w:r>
    </w:p>
    <w:p w:rsidR="00DB7B91" w:rsidRDefault="00DB7B91" w:rsidP="00DB7B91">
      <w:pPr>
        <w:pStyle w:val="Prrafodelista"/>
        <w:jc w:val="both"/>
        <w:rPr>
          <w:rFonts w:cs="Arial"/>
        </w:rPr>
      </w:pPr>
    </w:p>
    <w:p w:rsidR="00DB7B91" w:rsidRDefault="00DB7B91" w:rsidP="00DB7B91">
      <w:pPr>
        <w:pStyle w:val="Prrafodelista"/>
        <w:jc w:val="both"/>
        <w:rPr>
          <w:rFonts w:cs="Arial"/>
        </w:rPr>
      </w:pPr>
      <w:r>
        <w:rPr>
          <w:rFonts w:cs="Arial"/>
        </w:rPr>
        <w:t xml:space="preserve">Una vez completado el lanzamiento del proyecto, es necesario dar un mantenimiento constante a el mismo así como una capacitación a los usuarios finales sobre cómo se maneja el software. No obstante, una falta de </w:t>
      </w:r>
    </w:p>
    <w:p w:rsidR="00DB7B91" w:rsidRDefault="00DB7B91" w:rsidP="00DB7B91">
      <w:pPr>
        <w:pStyle w:val="Prrafodelista"/>
        <w:jc w:val="both"/>
        <w:rPr>
          <w:rFonts w:cs="Arial"/>
        </w:rPr>
      </w:pPr>
    </w:p>
    <w:p w:rsidR="00DB7B91" w:rsidRDefault="00DB7B91" w:rsidP="00DB7B91">
      <w:pPr>
        <w:pStyle w:val="Prrafodelista"/>
        <w:jc w:val="both"/>
        <w:rPr>
          <w:rFonts w:cs="Arial"/>
        </w:rPr>
      </w:pPr>
    </w:p>
    <w:p w:rsidR="00DB7B91" w:rsidRDefault="00DB7B91" w:rsidP="00DB7B91">
      <w:pPr>
        <w:pStyle w:val="Prrafodelista"/>
        <w:jc w:val="both"/>
        <w:rPr>
          <w:rFonts w:cs="Arial"/>
        </w:rPr>
      </w:pPr>
      <w:proofErr w:type="gramStart"/>
      <w:r w:rsidRPr="00DB7B91">
        <w:rPr>
          <w:rFonts w:cs="Arial"/>
        </w:rPr>
        <w:t>este</w:t>
      </w:r>
      <w:proofErr w:type="gramEnd"/>
      <w:r w:rsidRPr="00DB7B91">
        <w:rPr>
          <w:rFonts w:cs="Arial"/>
        </w:rPr>
        <w:t xml:space="preserve"> mantenimiento posterior al lanzamiento puede dejar inutilizable el  software por temas de algún error que se omitió en el desarrollo</w:t>
      </w:r>
      <w:r w:rsidR="00C41FFE">
        <w:rPr>
          <w:rFonts w:cs="Arial"/>
        </w:rPr>
        <w:t xml:space="preserve"> o por falta de evolución del so</w:t>
      </w:r>
      <w:r w:rsidRPr="00DB7B91">
        <w:rPr>
          <w:rFonts w:cs="Arial"/>
        </w:rPr>
        <w:t>ftware, haciéndolo obsoleto.</w:t>
      </w:r>
    </w:p>
    <w:p w:rsidR="00DB7B91" w:rsidRDefault="00DB7B91" w:rsidP="00DB7B91">
      <w:pPr>
        <w:pStyle w:val="Prrafodelista"/>
        <w:jc w:val="both"/>
        <w:rPr>
          <w:rFonts w:cs="Arial"/>
        </w:rPr>
      </w:pPr>
    </w:p>
    <w:p w:rsidR="00DB7B91" w:rsidRDefault="00DB7B91" w:rsidP="00DB7B91">
      <w:pPr>
        <w:pStyle w:val="Prrafodelista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>No saber priorizar los proyectos o tareas:</w:t>
      </w:r>
    </w:p>
    <w:p w:rsidR="00DB7B91" w:rsidRDefault="00DB7B91" w:rsidP="00DB7B91">
      <w:pPr>
        <w:pStyle w:val="Prrafodelista"/>
        <w:jc w:val="both"/>
        <w:rPr>
          <w:rFonts w:cs="Arial"/>
        </w:rPr>
      </w:pPr>
    </w:p>
    <w:p w:rsidR="00DB7B91" w:rsidRDefault="00C41FFE" w:rsidP="00DB7B91">
      <w:pPr>
        <w:pStyle w:val="Prrafodelista"/>
        <w:jc w:val="both"/>
        <w:rPr>
          <w:rFonts w:cs="Arial"/>
        </w:rPr>
      </w:pPr>
      <w:r>
        <w:rPr>
          <w:rFonts w:cs="Arial"/>
        </w:rPr>
        <w:t>Saber que priorizar que cosas a la hora de desarrollar un proyecto es esencial para tener un manejo eficiente y poder cumplir con las agendas y tiempos ya establecidos en la fase de construcción del proyecto.</w:t>
      </w:r>
    </w:p>
    <w:p w:rsidR="00C41FFE" w:rsidRDefault="00C41FFE" w:rsidP="00DB7B91">
      <w:pPr>
        <w:pStyle w:val="Prrafodelista"/>
        <w:jc w:val="both"/>
        <w:rPr>
          <w:rFonts w:cs="Arial"/>
        </w:rPr>
      </w:pPr>
    </w:p>
    <w:p w:rsidR="00C41FFE" w:rsidRDefault="00C41FFE" w:rsidP="00C41FFE">
      <w:pPr>
        <w:pStyle w:val="Prrafodelista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>No hacer uso de una herramienta para la gestión del proyecto:</w:t>
      </w:r>
    </w:p>
    <w:p w:rsidR="00C41FFE" w:rsidRDefault="00C41FFE" w:rsidP="00C41FFE">
      <w:pPr>
        <w:pStyle w:val="Prrafodelista"/>
        <w:jc w:val="both"/>
        <w:rPr>
          <w:rFonts w:cs="Arial"/>
        </w:rPr>
      </w:pPr>
    </w:p>
    <w:p w:rsidR="00C41FFE" w:rsidRPr="00C41FFE" w:rsidRDefault="00C41FFE" w:rsidP="00C41FFE">
      <w:pPr>
        <w:pStyle w:val="Prrafodelista"/>
        <w:jc w:val="both"/>
        <w:rPr>
          <w:rFonts w:cs="Arial"/>
        </w:rPr>
      </w:pPr>
      <w:r>
        <w:rPr>
          <w:rFonts w:cs="Arial"/>
        </w:rPr>
        <w:t xml:space="preserve">Tener una de estas herramientas, cómo </w:t>
      </w:r>
      <w:proofErr w:type="spellStart"/>
      <w:r>
        <w:rPr>
          <w:rFonts w:cs="Arial"/>
        </w:rPr>
        <w:t>Trello</w:t>
      </w:r>
      <w:proofErr w:type="spellEnd"/>
      <w:r>
        <w:rPr>
          <w:rFonts w:cs="Arial"/>
        </w:rPr>
        <w:t xml:space="preserve">, es de gran utilidad para mantener en orden el desarrollo ya que ayuda a mantener el proyecto en un </w:t>
      </w:r>
      <w:proofErr w:type="spellStart"/>
      <w:r>
        <w:rPr>
          <w:rFonts w:cs="Arial"/>
        </w:rPr>
        <w:t>cosntante</w:t>
      </w:r>
      <w:proofErr w:type="spellEnd"/>
      <w:r>
        <w:rPr>
          <w:rFonts w:cs="Arial"/>
        </w:rPr>
        <w:t xml:space="preserve"> flujo de actividad, para cumplir con fechas límites para ciertas tareas, etc.</w:t>
      </w:r>
      <w:bookmarkStart w:id="0" w:name="_GoBack"/>
      <w:bookmarkEnd w:id="0"/>
    </w:p>
    <w:sectPr w:rsidR="00C41FFE" w:rsidRPr="00C41FF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BB6" w:rsidRDefault="00690BB6" w:rsidP="00C141C7">
      <w:pPr>
        <w:spacing w:after="0" w:line="240" w:lineRule="auto"/>
      </w:pPr>
      <w:r>
        <w:separator/>
      </w:r>
    </w:p>
  </w:endnote>
  <w:endnote w:type="continuationSeparator" w:id="0">
    <w:p w:rsidR="00690BB6" w:rsidRDefault="00690BB6" w:rsidP="00C14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BB6" w:rsidRDefault="00690BB6" w:rsidP="00C141C7">
      <w:pPr>
        <w:spacing w:after="0" w:line="240" w:lineRule="auto"/>
      </w:pPr>
      <w:r>
        <w:separator/>
      </w:r>
    </w:p>
  </w:footnote>
  <w:footnote w:type="continuationSeparator" w:id="0">
    <w:p w:rsidR="00690BB6" w:rsidRDefault="00690BB6" w:rsidP="00C14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1C7" w:rsidRPr="00C141C7" w:rsidRDefault="00C141C7">
    <w:pPr>
      <w:pStyle w:val="Encabezado"/>
      <w:rPr>
        <w:rFonts w:cs="Arial"/>
        <w:lang w:val="es-ES"/>
      </w:rPr>
    </w:pPr>
    <w:r w:rsidRPr="00473A11">
      <w:rPr>
        <w:rFonts w:cs="Arial"/>
        <w:b/>
        <w:lang w:val="es-ES"/>
      </w:rPr>
      <w:t>Tarea</w:t>
    </w:r>
    <w:r w:rsidRPr="00C141C7">
      <w:rPr>
        <w:rFonts w:cs="Arial"/>
        <w:lang w:val="es-ES"/>
      </w:rPr>
      <w:t>:</w:t>
    </w:r>
    <w:r w:rsidR="00896E74">
      <w:rPr>
        <w:rFonts w:cs="Arial"/>
        <w:lang w:val="es-ES"/>
      </w:rPr>
      <w:t xml:space="preserve"> Fallas en la implementación de un proyecto</w:t>
    </w:r>
    <w:r w:rsidR="00473A11">
      <w:rPr>
        <w:rFonts w:cs="Arial"/>
        <w:lang w:val="es-ES"/>
      </w:rPr>
      <w:t>.</w:t>
    </w:r>
    <w:r w:rsidR="00896E74">
      <w:rPr>
        <w:rFonts w:cs="Arial"/>
        <w:lang w:val="es-ES"/>
      </w:rPr>
      <w:t xml:space="preserve"> </w:t>
    </w:r>
    <w:r w:rsidRPr="00473A11">
      <w:rPr>
        <w:rFonts w:cs="Arial"/>
        <w:b/>
        <w:lang w:val="es-ES"/>
      </w:rPr>
      <w:t>Asignatura</w:t>
    </w:r>
    <w:r w:rsidR="00896E74">
      <w:rPr>
        <w:rFonts w:cs="Arial"/>
        <w:lang w:val="es-ES"/>
      </w:rPr>
      <w:t>: Sistemas de  i</w:t>
    </w:r>
    <w:r>
      <w:rPr>
        <w:rFonts w:cs="Arial"/>
        <w:lang w:val="es-ES"/>
      </w:rPr>
      <w:t xml:space="preserve">nformación </w:t>
    </w:r>
  </w:p>
  <w:p w:rsidR="00C141C7" w:rsidRPr="00C141C7" w:rsidRDefault="00C141C7">
    <w:pPr>
      <w:pStyle w:val="Encabezado"/>
      <w:rPr>
        <w:rFonts w:cs="Arial"/>
        <w:lang w:val="es-ES"/>
      </w:rPr>
    </w:pPr>
    <w:r w:rsidRPr="00473A11">
      <w:rPr>
        <w:rFonts w:cs="Arial"/>
        <w:b/>
        <w:lang w:val="es-ES"/>
      </w:rPr>
      <w:t>Nombre</w:t>
    </w:r>
    <w:r w:rsidRPr="00C141C7">
      <w:rPr>
        <w:rFonts w:cs="Arial"/>
        <w:lang w:val="es-ES"/>
      </w:rPr>
      <w:t>:</w:t>
    </w:r>
    <w:r w:rsidR="004715F4">
      <w:rPr>
        <w:rFonts w:cs="Arial"/>
        <w:lang w:val="es-ES"/>
      </w:rPr>
      <w:t xml:space="preserve"> </w:t>
    </w:r>
    <w:r w:rsidR="00473A11">
      <w:rPr>
        <w:rFonts w:cs="Arial"/>
        <w:lang w:val="es-ES"/>
      </w:rPr>
      <w:t>Robles Hernández David Alejandro</w:t>
    </w:r>
    <w:r w:rsidRPr="00C141C7">
      <w:rPr>
        <w:rFonts w:cs="Arial"/>
        <w:lang w:val="es-ES"/>
      </w:rPr>
      <w:tab/>
    </w:r>
    <w:r w:rsidR="00473A11" w:rsidRPr="00473A11">
      <w:rPr>
        <w:rFonts w:cs="Arial"/>
        <w:b/>
        <w:lang w:val="es-ES"/>
      </w:rPr>
      <w:t>Número</w:t>
    </w:r>
    <w:r w:rsidRPr="00473A11">
      <w:rPr>
        <w:rFonts w:cs="Arial"/>
        <w:b/>
        <w:lang w:val="es-ES"/>
      </w:rPr>
      <w:t xml:space="preserve"> de Cuenta</w:t>
    </w:r>
    <w:r w:rsidRPr="00C141C7">
      <w:rPr>
        <w:rFonts w:cs="Arial"/>
        <w:lang w:val="es-ES"/>
      </w:rPr>
      <w:t>:</w:t>
    </w:r>
    <w:r w:rsidR="004715F4">
      <w:rPr>
        <w:rFonts w:cs="Arial"/>
        <w:lang w:val="es-ES"/>
      </w:rPr>
      <w:t xml:space="preserve"> </w:t>
    </w:r>
    <w:r w:rsidR="00473A11">
      <w:rPr>
        <w:rFonts w:cs="Arial"/>
        <w:lang w:val="es-ES"/>
      </w:rPr>
      <w:t>313093498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D6BA3"/>
    <w:multiLevelType w:val="hybridMultilevel"/>
    <w:tmpl w:val="1BA849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76CE5"/>
    <w:multiLevelType w:val="hybridMultilevel"/>
    <w:tmpl w:val="BBEC00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04E8F"/>
    <w:multiLevelType w:val="hybridMultilevel"/>
    <w:tmpl w:val="F0988D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F74"/>
    <w:rsid w:val="00032EA1"/>
    <w:rsid w:val="000A5F74"/>
    <w:rsid w:val="000E4860"/>
    <w:rsid w:val="003B5590"/>
    <w:rsid w:val="004715F4"/>
    <w:rsid w:val="00473A11"/>
    <w:rsid w:val="0050618A"/>
    <w:rsid w:val="005A174C"/>
    <w:rsid w:val="00690BB6"/>
    <w:rsid w:val="006A7CAF"/>
    <w:rsid w:val="006C73E6"/>
    <w:rsid w:val="006D52C6"/>
    <w:rsid w:val="007F6755"/>
    <w:rsid w:val="00896E74"/>
    <w:rsid w:val="00935D2F"/>
    <w:rsid w:val="009B1179"/>
    <w:rsid w:val="00A33FF3"/>
    <w:rsid w:val="00C141C7"/>
    <w:rsid w:val="00C41FFE"/>
    <w:rsid w:val="00C936BB"/>
    <w:rsid w:val="00D1689A"/>
    <w:rsid w:val="00DB7B91"/>
    <w:rsid w:val="00DD7C55"/>
    <w:rsid w:val="00E7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E946CF-D737-4B11-A47B-4EA891CF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5F4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41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41C7"/>
  </w:style>
  <w:style w:type="paragraph" w:styleId="Piedepgina">
    <w:name w:val="footer"/>
    <w:basedOn w:val="Normal"/>
    <w:link w:val="PiedepginaCar"/>
    <w:uiPriority w:val="99"/>
    <w:unhideWhenUsed/>
    <w:rsid w:val="00C141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41C7"/>
  </w:style>
  <w:style w:type="paragraph" w:styleId="NormalWeb">
    <w:name w:val="Normal (Web)"/>
    <w:basedOn w:val="Normal"/>
    <w:uiPriority w:val="99"/>
    <w:semiHidden/>
    <w:unhideWhenUsed/>
    <w:rsid w:val="003B5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3B559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B5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JAN~1\AppData\Local\Temp\Plantilla%20Sistemas%20de%20Infor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Sistemas de Informacion.dotx</Template>
  <TotalTime>1</TotalTime>
  <Pages>2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Robles</dc:creator>
  <cp:keywords/>
  <dc:description/>
  <cp:lastModifiedBy>Alejandro Robles</cp:lastModifiedBy>
  <cp:revision>2</cp:revision>
  <dcterms:created xsi:type="dcterms:W3CDTF">2020-03-26T19:50:00Z</dcterms:created>
  <dcterms:modified xsi:type="dcterms:W3CDTF">2020-03-26T19:50:00Z</dcterms:modified>
</cp:coreProperties>
</file>